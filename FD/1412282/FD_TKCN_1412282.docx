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53" w:rsidRDefault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2F37F674" wp14:editId="10F688E6">
            <wp:simplePos x="0" y="0"/>
            <wp:positionH relativeFrom="column">
              <wp:posOffset>374650</wp:posOffset>
            </wp:positionH>
            <wp:positionV relativeFrom="paragraph">
              <wp:posOffset>5080</wp:posOffset>
            </wp:positionV>
            <wp:extent cx="5731510" cy="49758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Quản lí thông tin khách hà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Pr="00064753" w:rsidRDefault="00064753" w:rsidP="00064753"/>
    <w:p w:rsidR="00064753" w:rsidRDefault="00064753" w:rsidP="00064753"/>
    <w:p w:rsidR="00064753" w:rsidRDefault="00064753" w:rsidP="00064753">
      <w:pPr>
        <w:tabs>
          <w:tab w:val="left" w:pos="3428"/>
        </w:tabs>
      </w:pPr>
      <w:r>
        <w:tab/>
      </w:r>
    </w:p>
    <w:p w:rsidR="00064753" w:rsidRDefault="0006475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3112"/>
        <w:gridCol w:w="3068"/>
      </w:tblGrid>
      <w:tr w:rsidR="00064753" w:rsidTr="00064753">
        <w:tc>
          <w:tcPr>
            <w:tcW w:w="3062" w:type="dxa"/>
            <w:shd w:val="clear" w:color="auto" w:fill="D9D9D9" w:themeFill="background1" w:themeFillShade="D9"/>
          </w:tcPr>
          <w:p w:rsidR="00064753" w:rsidRDefault="00064753" w:rsidP="00511E33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064753" w:rsidRDefault="00064753" w:rsidP="00511E33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068" w:type="dxa"/>
            <w:shd w:val="clear" w:color="auto" w:fill="D9D9D9" w:themeFill="background1" w:themeFillShade="D9"/>
          </w:tcPr>
          <w:p w:rsidR="00064753" w:rsidRDefault="00064753" w:rsidP="00511E3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64753" w:rsidRPr="00A21F48" w:rsidTr="00064753">
        <w:tc>
          <w:tcPr>
            <w:tcW w:w="3062" w:type="dxa"/>
          </w:tcPr>
          <w:p w:rsidR="00064753" w:rsidRDefault="00064753" w:rsidP="00511E33">
            <w:pPr>
              <w:pStyle w:val="MyTable1"/>
            </w:pPr>
            <w:r>
              <w:t>1</w:t>
            </w:r>
          </w:p>
        </w:tc>
        <w:tc>
          <w:tcPr>
            <w:tcW w:w="3112" w:type="dxa"/>
          </w:tcPr>
          <w:p w:rsidR="00064753" w:rsidRPr="00064753" w:rsidRDefault="00064753" w:rsidP="00EC326D">
            <w:pPr>
              <w:pStyle w:val="MyTable1"/>
            </w:pPr>
            <w:proofErr w:type="spellStart"/>
            <w:r>
              <w:t>K</w:t>
            </w:r>
            <w:r w:rsidR="00EC326D">
              <w:t>hachHang</w:t>
            </w:r>
            <w:proofErr w:type="spellEnd"/>
          </w:p>
        </w:tc>
        <w:tc>
          <w:tcPr>
            <w:tcW w:w="3068" w:type="dxa"/>
          </w:tcPr>
          <w:p w:rsidR="00064753" w:rsidRPr="007F1515" w:rsidRDefault="00064753" w:rsidP="00511E33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064753" w:rsidRPr="00A21F48" w:rsidTr="00064753">
        <w:tc>
          <w:tcPr>
            <w:tcW w:w="3062" w:type="dxa"/>
          </w:tcPr>
          <w:p w:rsidR="00064753" w:rsidRDefault="00064753" w:rsidP="00511E33">
            <w:pPr>
              <w:pStyle w:val="MyTable1"/>
            </w:pPr>
            <w:r>
              <w:t>2</w:t>
            </w:r>
          </w:p>
        </w:tc>
        <w:tc>
          <w:tcPr>
            <w:tcW w:w="3112" w:type="dxa"/>
          </w:tcPr>
          <w:p w:rsidR="00064753" w:rsidRPr="00064753" w:rsidRDefault="00EC326D" w:rsidP="00511E33">
            <w:pPr>
              <w:pStyle w:val="MyTable1"/>
            </w:pPr>
            <w:proofErr w:type="spellStart"/>
            <w:r>
              <w:t>TaiKhoan</w:t>
            </w:r>
            <w:proofErr w:type="spellEnd"/>
          </w:p>
        </w:tc>
        <w:tc>
          <w:tcPr>
            <w:tcW w:w="3068" w:type="dxa"/>
          </w:tcPr>
          <w:p w:rsidR="00064753" w:rsidRPr="007F1515" w:rsidRDefault="00064753" w:rsidP="00511E3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tài khoản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rPr>
                <w:lang w:val="vi-VN"/>
              </w:rPr>
              <w:t xml:space="preserve"> khách hàng</w:t>
            </w:r>
          </w:p>
        </w:tc>
      </w:tr>
      <w:tr w:rsidR="00064753" w:rsidRPr="00A21F48" w:rsidTr="00064753">
        <w:tc>
          <w:tcPr>
            <w:tcW w:w="3062" w:type="dxa"/>
          </w:tcPr>
          <w:p w:rsidR="00064753" w:rsidRDefault="00064753" w:rsidP="00511E33">
            <w:pPr>
              <w:pStyle w:val="MyTable1"/>
            </w:pPr>
            <w:r>
              <w:t>3</w:t>
            </w:r>
          </w:p>
        </w:tc>
        <w:tc>
          <w:tcPr>
            <w:tcW w:w="3112" w:type="dxa"/>
          </w:tcPr>
          <w:p w:rsidR="00064753" w:rsidRPr="00064753" w:rsidRDefault="00064753" w:rsidP="00511E33">
            <w:pPr>
              <w:pStyle w:val="MyTable1"/>
            </w:pPr>
            <w:r>
              <w:rPr>
                <w:lang w:val="vi-VN"/>
              </w:rPr>
              <w:t>L</w:t>
            </w:r>
            <w:proofErr w:type="spellStart"/>
            <w:r w:rsidR="00EC326D">
              <w:t>oaiKH</w:t>
            </w:r>
            <w:proofErr w:type="spellEnd"/>
          </w:p>
        </w:tc>
        <w:tc>
          <w:tcPr>
            <w:tcW w:w="3068" w:type="dxa"/>
          </w:tcPr>
          <w:p w:rsidR="00064753" w:rsidRPr="007F1515" w:rsidRDefault="00064753" w:rsidP="00511E3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trữ thông tin loại khách hàng</w:t>
            </w:r>
          </w:p>
        </w:tc>
      </w:tr>
    </w:tbl>
    <w:p w:rsidR="00EB06D2" w:rsidRDefault="00FC4E14" w:rsidP="00064753">
      <w:pPr>
        <w:tabs>
          <w:tab w:val="left" w:pos="3428"/>
        </w:tabs>
        <w:rPr>
          <w:lang w:val="en-US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>
              <w:t>_</w:t>
            </w:r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22</w:t>
            </w:r>
            <w:bookmarkStart w:id="0" w:name="_GoBack"/>
            <w:bookmarkEnd w:id="0"/>
            <w:r>
              <w:t>]</w:t>
            </w:r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EC326D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C326D" w:rsidTr="00511E33">
        <w:tc>
          <w:tcPr>
            <w:tcW w:w="1549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EC326D" w:rsidRDefault="00EC326D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C326D" w:rsidTr="00511E33">
        <w:tc>
          <w:tcPr>
            <w:tcW w:w="1549" w:type="dxa"/>
          </w:tcPr>
          <w:p w:rsidR="00EC326D" w:rsidRDefault="00EC326D" w:rsidP="00511E33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EC326D" w:rsidRDefault="00EC326D" w:rsidP="00511E33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EC326D" w:rsidRDefault="00EC326D" w:rsidP="00511E3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proofErr w:type="spellStart"/>
            <w:r>
              <w:t>MaKH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 VD: KH001, KH002</w:t>
            </w:r>
            <w:proofErr w:type="gramStart"/>
            <w:r>
              <w:t>,…</w:t>
            </w:r>
            <w:proofErr w:type="gramEnd"/>
          </w:p>
        </w:tc>
      </w:tr>
      <w:tr w:rsidR="00EC326D" w:rsidTr="00511E33">
        <w:tc>
          <w:tcPr>
            <w:tcW w:w="1549" w:type="dxa"/>
          </w:tcPr>
          <w:p w:rsidR="00EC326D" w:rsidRDefault="00EC326D" w:rsidP="00511E33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proofErr w:type="spellStart"/>
            <w:r>
              <w:t>HoTen</w:t>
            </w:r>
            <w:proofErr w:type="spellEnd"/>
          </w:p>
        </w:tc>
        <w:tc>
          <w:tcPr>
            <w:tcW w:w="1440" w:type="dxa"/>
          </w:tcPr>
          <w:p w:rsidR="00EC326D" w:rsidRDefault="00EC326D" w:rsidP="00511E33">
            <w:pPr>
              <w:pStyle w:val="MyTable"/>
            </w:pPr>
            <w:proofErr w:type="spellStart"/>
            <w:r>
              <w:t>n</w:t>
            </w:r>
            <w:r>
              <w:t>varchar</w:t>
            </w:r>
            <w:proofErr w:type="spellEnd"/>
          </w:p>
        </w:tc>
        <w:tc>
          <w:tcPr>
            <w:tcW w:w="1410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EC326D" w:rsidRPr="00255EFB" w:rsidRDefault="00EC326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EC326D" w:rsidRPr="004206CE" w:rsidRDefault="00EC326D" w:rsidP="00511E33">
            <w:pPr>
              <w:pStyle w:val="MyTable"/>
              <w:rPr>
                <w:lang w:val="vi-VN"/>
              </w:rPr>
            </w:pPr>
            <w:r w:rsidRPr="00474F2E">
              <w:rPr>
                <w:lang w:val="vi-VN"/>
              </w:rPr>
              <w:t>Họ tên</w:t>
            </w:r>
            <w:r w:rsidRPr="00474F2E">
              <w:rPr>
                <w:lang w:val="vi-VN"/>
              </w:rPr>
              <w:t xml:space="preserve">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7B026B" w:rsidTr="00511E33">
        <w:tc>
          <w:tcPr>
            <w:tcW w:w="1549" w:type="dxa"/>
          </w:tcPr>
          <w:p w:rsidR="007B026B" w:rsidRDefault="007B026B" w:rsidP="00511E33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7B026B" w:rsidRDefault="007B026B" w:rsidP="00511E33">
            <w:pPr>
              <w:pStyle w:val="MyTable"/>
            </w:pPr>
          </w:p>
        </w:tc>
        <w:tc>
          <w:tcPr>
            <w:tcW w:w="1793" w:type="dxa"/>
          </w:tcPr>
          <w:p w:rsidR="007B026B" w:rsidRPr="00BF3585" w:rsidRDefault="007B026B" w:rsidP="00511E33">
            <w:pPr>
              <w:pStyle w:val="MyTable"/>
              <w:rPr>
                <w:lang w:val="vi-VN"/>
              </w:r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n</w:t>
            </w:r>
            <w:r>
              <w:rPr>
                <w:lang w:val="vi-VN"/>
              </w:rPr>
              <w:t xml:space="preserve">am hoặc </w:t>
            </w:r>
            <w:r>
              <w:t>n</w:t>
            </w:r>
            <w:r>
              <w:rPr>
                <w:lang w:val="vi-VN"/>
              </w:rPr>
              <w:t>ữ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</w:t>
            </w:r>
          </w:p>
        </w:tc>
        <w:tc>
          <w:tcPr>
            <w:tcW w:w="141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41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55" w:type="dxa"/>
          </w:tcPr>
          <w:p w:rsidR="00373CF1" w:rsidRDefault="00373CF1" w:rsidP="00511E33">
            <w:pPr>
              <w:pStyle w:val="MyTable"/>
            </w:pP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c</w:t>
            </w:r>
            <w:r>
              <w:rPr>
                <w:lang w:val="vi-VN"/>
              </w:rPr>
              <w:t>h</w:t>
            </w:r>
            <w:r>
              <w:t>ứ</w:t>
            </w:r>
            <w:r>
              <w:rPr>
                <w:lang w:val="vi-VN"/>
              </w:rPr>
              <w:t>ng minh nhân dân của 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373CF1" w:rsidRPr="00373CF1" w:rsidRDefault="00373CF1" w:rsidP="00511E33">
            <w:pPr>
              <w:pStyle w:val="MyTable"/>
            </w:pPr>
            <w:r>
              <w:t>Email</w:t>
            </w:r>
          </w:p>
        </w:tc>
        <w:tc>
          <w:tcPr>
            <w:tcW w:w="1440" w:type="dxa"/>
          </w:tcPr>
          <w:p w:rsidR="00373CF1" w:rsidRPr="00373CF1" w:rsidRDefault="00373CF1" w:rsidP="00511E33">
            <w:pPr>
              <w:pStyle w:val="MyTable"/>
            </w:pPr>
            <w:r>
              <w:t>varchar</w:t>
            </w:r>
          </w:p>
        </w:tc>
        <w:tc>
          <w:tcPr>
            <w:tcW w:w="1410" w:type="dxa"/>
          </w:tcPr>
          <w:p w:rsidR="00373CF1" w:rsidRPr="00373CF1" w:rsidRDefault="00EE2462" w:rsidP="00511E33">
            <w:pPr>
              <w:pStyle w:val="MyTable"/>
            </w:pPr>
            <w:r>
              <w:t>5</w:t>
            </w:r>
            <w:r w:rsidR="00373CF1">
              <w:t>0</w:t>
            </w:r>
          </w:p>
        </w:tc>
        <w:tc>
          <w:tcPr>
            <w:tcW w:w="1455" w:type="dxa"/>
          </w:tcPr>
          <w:p w:rsidR="00373CF1" w:rsidRDefault="00373CF1" w:rsidP="00511E33">
            <w:pPr>
              <w:pStyle w:val="MyTable"/>
            </w:pPr>
          </w:p>
        </w:tc>
        <w:tc>
          <w:tcPr>
            <w:tcW w:w="1793" w:type="dxa"/>
          </w:tcPr>
          <w:p w:rsidR="00373CF1" w:rsidRPr="00E13FFE" w:rsidRDefault="00373CF1" w:rsidP="00511E33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7</w:t>
            </w:r>
          </w:p>
        </w:tc>
        <w:tc>
          <w:tcPr>
            <w:tcW w:w="1803" w:type="dxa"/>
          </w:tcPr>
          <w:p w:rsidR="00373CF1" w:rsidRPr="00373CF1" w:rsidRDefault="00373CF1" w:rsidP="00511E33">
            <w:pPr>
              <w:pStyle w:val="MyTable"/>
            </w:pPr>
            <w:r>
              <w:t>SDT</w:t>
            </w:r>
          </w:p>
        </w:tc>
        <w:tc>
          <w:tcPr>
            <w:tcW w:w="1440" w:type="dxa"/>
          </w:tcPr>
          <w:p w:rsidR="00373CF1" w:rsidRDefault="00373CF1" w:rsidP="00511E33">
            <w:pPr>
              <w:pStyle w:val="MyTable"/>
            </w:pPr>
            <w:r>
              <w:t>v</w:t>
            </w:r>
            <w:r>
              <w:t>archar</w:t>
            </w:r>
          </w:p>
        </w:tc>
        <w:tc>
          <w:tcPr>
            <w:tcW w:w="1410" w:type="dxa"/>
          </w:tcPr>
          <w:p w:rsidR="00373CF1" w:rsidRDefault="00373CF1" w:rsidP="00511E33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373CF1" w:rsidRPr="00255EFB" w:rsidRDefault="00373CF1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373CF1" w:rsidTr="00511E33">
        <w:tc>
          <w:tcPr>
            <w:tcW w:w="1549" w:type="dxa"/>
          </w:tcPr>
          <w:p w:rsidR="00373CF1" w:rsidRDefault="00373CF1" w:rsidP="00511E33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iaChi</w:t>
            </w:r>
          </w:p>
        </w:tc>
        <w:tc>
          <w:tcPr>
            <w:tcW w:w="144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373CF1" w:rsidRPr="00BF3585" w:rsidRDefault="00373CF1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373CF1" w:rsidRPr="00BF3585" w:rsidRDefault="00373CF1" w:rsidP="00373C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của khách hàng</w:t>
            </w:r>
          </w:p>
        </w:tc>
      </w:tr>
      <w:tr w:rsidR="000619D8" w:rsidTr="00511E33">
        <w:tc>
          <w:tcPr>
            <w:tcW w:w="1549" w:type="dxa"/>
          </w:tcPr>
          <w:p w:rsidR="000619D8" w:rsidRDefault="000619D8" w:rsidP="00511E33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0619D8" w:rsidRDefault="000619D8" w:rsidP="00511E33">
            <w:pPr>
              <w:pStyle w:val="MyTable"/>
            </w:pPr>
            <w:proofErr w:type="spellStart"/>
            <w:r>
              <w:t>LoaiKH</w:t>
            </w:r>
            <w:proofErr w:type="spellEnd"/>
          </w:p>
        </w:tc>
        <w:tc>
          <w:tcPr>
            <w:tcW w:w="1440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proofErr w:type="spellStart"/>
            <w:r>
              <w:t>i</w:t>
            </w:r>
            <w:proofErr w:type="spellEnd"/>
            <w:r>
              <w:rPr>
                <w:lang w:val="vi-VN"/>
              </w:rPr>
              <w:t>nt</w:t>
            </w:r>
          </w:p>
        </w:tc>
        <w:tc>
          <w:tcPr>
            <w:tcW w:w="1410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0619D8" w:rsidRPr="00BF3585" w:rsidRDefault="000619D8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0619D8" w:rsidRPr="004E0C8F" w:rsidRDefault="000619D8" w:rsidP="00511E33">
            <w:pPr>
              <w:pStyle w:val="MyTable"/>
              <w:rPr>
                <w:lang w:val="vi-VN"/>
              </w:rPr>
            </w:pPr>
            <w:r w:rsidRPr="004E0C8F">
              <w:rPr>
                <w:lang w:val="vi-VN"/>
              </w:rPr>
              <w:t xml:space="preserve">Mã loại của </w:t>
            </w:r>
            <w:r w:rsidRPr="004E0C8F">
              <w:rPr>
                <w:lang w:val="vi-VN"/>
              </w:rPr>
              <w:lastRenderedPageBreak/>
              <w:t>khách hàng</w:t>
            </w:r>
          </w:p>
        </w:tc>
      </w:tr>
      <w:tr w:rsidR="004E0C8F" w:rsidTr="00511E33">
        <w:tc>
          <w:tcPr>
            <w:tcW w:w="1549" w:type="dxa"/>
          </w:tcPr>
          <w:p w:rsidR="004E0C8F" w:rsidRDefault="004E0C8F" w:rsidP="00511E33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803" w:type="dxa"/>
          </w:tcPr>
          <w:p w:rsidR="004E0C8F" w:rsidRDefault="004E0C8F" w:rsidP="00511E3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4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4E0C8F" w:rsidRPr="004E0C8F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Ngày tạo </w:t>
            </w:r>
            <w:r w:rsidRPr="004E0C8F">
              <w:rPr>
                <w:lang w:val="vi-VN"/>
              </w:rPr>
              <w:t>thành công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4E0C8F" w:rsidRPr="00A21F48" w:rsidTr="00511E33">
        <w:tc>
          <w:tcPr>
            <w:tcW w:w="1549" w:type="dxa"/>
          </w:tcPr>
          <w:p w:rsidR="004E0C8F" w:rsidRDefault="004E0C8F" w:rsidP="00511E33">
            <w:pPr>
              <w:pStyle w:val="MyTable"/>
            </w:pPr>
            <w:r>
              <w:t>11</w:t>
            </w:r>
          </w:p>
        </w:tc>
        <w:tc>
          <w:tcPr>
            <w:tcW w:w="1803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4E0C8F" w:rsidRPr="00BF3585" w:rsidRDefault="004E0C8F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4E0C8F" w:rsidRPr="00BF3585" w:rsidRDefault="004E0C8F" w:rsidP="004E0C8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khách hàng</w:t>
            </w:r>
          </w:p>
        </w:tc>
      </w:tr>
    </w:tbl>
    <w:p w:rsidR="00EC326D" w:rsidRDefault="00EC326D" w:rsidP="00064753">
      <w:pPr>
        <w:tabs>
          <w:tab w:val="left" w:pos="3428"/>
        </w:tabs>
        <w:rPr>
          <w:lang w:val="en-US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04"/>
        <w:gridCol w:w="1790"/>
        <w:gridCol w:w="1419"/>
        <w:gridCol w:w="1372"/>
        <w:gridCol w:w="1442"/>
        <w:gridCol w:w="1923"/>
      </w:tblGrid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TaiKhoanKhachHang</w:t>
            </w:r>
            <w:r>
              <w:t>_</w:t>
            </w:r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rPr>
                <w:color w:val="000000"/>
                <w:lang w:val="vi-VN"/>
              </w:rPr>
              <w:t>3</w:t>
            </w:r>
            <w:r>
              <w:t>]</w:t>
            </w:r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46" w:type="dxa"/>
            <w:gridSpan w:val="5"/>
            <w:shd w:val="clear" w:color="auto" w:fill="D9D9D9" w:themeFill="background1" w:themeFillShade="D9"/>
          </w:tcPr>
          <w:p w:rsidR="00EE2462" w:rsidRPr="00E83734" w:rsidRDefault="00EE2462" w:rsidP="00EE2462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</w:tr>
      <w:tr w:rsidR="00EE2462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E2462" w:rsidTr="00EE2462">
        <w:tc>
          <w:tcPr>
            <w:tcW w:w="1504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r>
              <w:t>STT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19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2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23" w:type="dxa"/>
            <w:shd w:val="clear" w:color="auto" w:fill="D9D9D9" w:themeFill="background1" w:themeFillShade="D9"/>
          </w:tcPr>
          <w:p w:rsidR="00EE2462" w:rsidRDefault="00EE2462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E2462" w:rsidRPr="00A21F48" w:rsidTr="00EE2462">
        <w:tc>
          <w:tcPr>
            <w:tcW w:w="1504" w:type="dxa"/>
          </w:tcPr>
          <w:p w:rsidR="00EE2462" w:rsidRDefault="00EE2462" w:rsidP="00511E33">
            <w:pPr>
              <w:pStyle w:val="MyTable"/>
            </w:pPr>
            <w:r>
              <w:t>1</w:t>
            </w:r>
          </w:p>
        </w:tc>
        <w:tc>
          <w:tcPr>
            <w:tcW w:w="1790" w:type="dxa"/>
          </w:tcPr>
          <w:p w:rsidR="00EE2462" w:rsidRPr="00EE2462" w:rsidRDefault="00EE2462" w:rsidP="00511E33">
            <w:pPr>
              <w:pStyle w:val="MyTable"/>
            </w:pPr>
            <w:r>
              <w:rPr>
                <w:lang w:val="vi-VN"/>
              </w:rPr>
              <w:t>Email</w:t>
            </w:r>
          </w:p>
        </w:tc>
        <w:tc>
          <w:tcPr>
            <w:tcW w:w="1419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4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 w:rsidRPr="00EE2462">
              <w:rPr>
                <w:lang w:val="vi-VN"/>
              </w:rPr>
              <w:t>Khóa chính,</w:t>
            </w:r>
            <w:r>
              <w:rPr>
                <w:lang w:val="vi-VN"/>
              </w:rPr>
              <w:t xml:space="preserve"> đánh chỉ mục</w:t>
            </w:r>
          </w:p>
        </w:tc>
        <w:tc>
          <w:tcPr>
            <w:tcW w:w="1923" w:type="dxa"/>
          </w:tcPr>
          <w:p w:rsidR="00EE2462" w:rsidRPr="00261BE8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Email để đăng ký tài khoản khách hàng</w:t>
            </w:r>
            <w:r w:rsidRPr="00EE2462">
              <w:rPr>
                <w:lang w:val="vi-VN"/>
              </w:rPr>
              <w:t xml:space="preserve">. </w:t>
            </w:r>
            <w:r w:rsidRPr="00261BE8">
              <w:rPr>
                <w:lang w:val="vi-VN"/>
              </w:rPr>
              <w:t>Email còn được dùng để đăng nhập tài khoản khách hàng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Default="00261BE8" w:rsidP="00511E33">
            <w:pPr>
              <w:pStyle w:val="MyTable"/>
            </w:pPr>
            <w:r>
              <w:t>2</w:t>
            </w:r>
          </w:p>
        </w:tc>
        <w:tc>
          <w:tcPr>
            <w:tcW w:w="1790" w:type="dxa"/>
          </w:tcPr>
          <w:p w:rsidR="00EE2462" w:rsidRPr="00E83734" w:rsidRDefault="00EE2462" w:rsidP="00261BE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419" w:type="dxa"/>
          </w:tcPr>
          <w:p w:rsidR="00EE2462" w:rsidRPr="00E83734" w:rsidRDefault="00261BE8" w:rsidP="00511E33">
            <w:pPr>
              <w:pStyle w:val="MyTable"/>
              <w:rPr>
                <w:lang w:val="vi-VN"/>
              </w:rPr>
            </w:pPr>
            <w:r>
              <w:t>v</w:t>
            </w:r>
            <w:r w:rsidR="00EE2462">
              <w:rPr>
                <w:lang w:val="vi-VN"/>
              </w:rPr>
              <w:t>archar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442" w:type="dxa"/>
          </w:tcPr>
          <w:p w:rsidR="00EE2462" w:rsidRPr="00261BE8" w:rsidRDefault="00EE2462" w:rsidP="00261BE8">
            <w:pPr>
              <w:pStyle w:val="MyTable"/>
            </w:pPr>
            <w:r>
              <w:rPr>
                <w:lang w:val="vi-VN"/>
              </w:rPr>
              <w:t>Được hash</w:t>
            </w:r>
          </w:p>
        </w:tc>
        <w:tc>
          <w:tcPr>
            <w:tcW w:w="1923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E2462" w:rsidRPr="00A21F48" w:rsidTr="00EE2462">
        <w:tc>
          <w:tcPr>
            <w:tcW w:w="1504" w:type="dxa"/>
          </w:tcPr>
          <w:p w:rsidR="00EE2462" w:rsidRPr="00261BE8" w:rsidRDefault="00261BE8" w:rsidP="00511E33">
            <w:pPr>
              <w:pStyle w:val="MyTable"/>
            </w:pPr>
            <w:r>
              <w:t>3</w:t>
            </w:r>
          </w:p>
        </w:tc>
        <w:tc>
          <w:tcPr>
            <w:tcW w:w="1790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DiemThuong</w:t>
            </w:r>
            <w:proofErr w:type="spellEnd"/>
          </w:p>
        </w:tc>
        <w:tc>
          <w:tcPr>
            <w:tcW w:w="1419" w:type="dxa"/>
          </w:tcPr>
          <w:p w:rsidR="00EE2462" w:rsidRPr="00261BE8" w:rsidRDefault="00261BE8" w:rsidP="00511E3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7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EE2462" w:rsidRPr="002C360E" w:rsidRDefault="00261BE8" w:rsidP="00261BE8">
            <w:pPr>
              <w:pStyle w:val="MyTable"/>
              <w:rPr>
                <w:lang w:val="vi-VN"/>
              </w:rPr>
            </w:pPr>
            <w:r w:rsidRPr="00261BE8">
              <w:rPr>
                <w:lang w:val="vi-VN"/>
              </w:rPr>
              <w:t xml:space="preserve">Điểm thưởng </w:t>
            </w:r>
            <w:r w:rsidRPr="002C360E">
              <w:rPr>
                <w:lang w:val="vi-VN"/>
              </w:rPr>
              <w:t xml:space="preserve">cho việc </w:t>
            </w:r>
            <w:r w:rsidRPr="00261BE8">
              <w:rPr>
                <w:lang w:val="vi-VN"/>
              </w:rPr>
              <w:t>đặt phòng thành công</w:t>
            </w:r>
            <w:r w:rsidRPr="002C360E">
              <w:rPr>
                <w:lang w:val="vi-VN"/>
              </w:rPr>
              <w:t xml:space="preserve"> của khách hàng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Pr="009E19D5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90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19" w:type="dxa"/>
          </w:tcPr>
          <w:p w:rsidR="00EE2462" w:rsidRPr="00E83734" w:rsidRDefault="002C360E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EE2462"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42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923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tài khoản khách hàng</w:t>
            </w:r>
          </w:p>
        </w:tc>
      </w:tr>
      <w:tr w:rsidR="00EE2462" w:rsidRPr="00A21F48" w:rsidTr="00EE2462">
        <w:tc>
          <w:tcPr>
            <w:tcW w:w="1504" w:type="dxa"/>
          </w:tcPr>
          <w:p w:rsidR="00EE2462" w:rsidRPr="00E83734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790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19" w:type="dxa"/>
          </w:tcPr>
          <w:p w:rsidR="00EE2462" w:rsidRDefault="002C360E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EE2462">
              <w:rPr>
                <w:lang w:val="vi-VN"/>
              </w:rPr>
              <w:t>atetime</w:t>
            </w:r>
          </w:p>
        </w:tc>
        <w:tc>
          <w:tcPr>
            <w:tcW w:w="137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42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923" w:type="dxa"/>
          </w:tcPr>
          <w:p w:rsidR="00EE2462" w:rsidRDefault="00EE2462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tài khoản khách hàng</w:t>
            </w:r>
          </w:p>
        </w:tc>
      </w:tr>
    </w:tbl>
    <w:p w:rsidR="00EE2462" w:rsidRDefault="00EE2462" w:rsidP="00064753">
      <w:pPr>
        <w:tabs>
          <w:tab w:val="left" w:pos="3428"/>
        </w:tabs>
        <w:rPr>
          <w:lang w:val="en-US"/>
        </w:rPr>
      </w:pPr>
    </w:p>
    <w:p w:rsidR="002C360E" w:rsidRDefault="002C360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00"/>
        <w:gridCol w:w="1589"/>
        <w:gridCol w:w="1462"/>
        <w:gridCol w:w="1452"/>
        <w:gridCol w:w="1496"/>
        <w:gridCol w:w="1851"/>
      </w:tblGrid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LoaiK</w:t>
            </w:r>
            <w:r>
              <w:t>H</w:t>
            </w:r>
            <w:r>
              <w:t>_</w:t>
            </w:r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24</w:t>
            </w:r>
            <w:r>
              <w:t>]</w:t>
            </w:r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0" w:type="dxa"/>
            <w:gridSpan w:val="5"/>
            <w:shd w:val="clear" w:color="auto" w:fill="D9D9D9" w:themeFill="background1" w:themeFillShade="D9"/>
          </w:tcPr>
          <w:p w:rsidR="00B74E2D" w:rsidRPr="00B74E2D" w:rsidRDefault="00B74E2D" w:rsidP="00511E33">
            <w:pPr>
              <w:pStyle w:val="MyTable"/>
            </w:pPr>
            <w:r>
              <w:rPr>
                <w:lang w:val="vi-VN"/>
              </w:rPr>
              <w:t>LoaiK</w:t>
            </w:r>
            <w:r>
              <w:t>H</w:t>
            </w:r>
          </w:p>
        </w:tc>
      </w:tr>
      <w:tr w:rsidR="00B74E2D" w:rsidTr="00511E33">
        <w:tc>
          <w:tcPr>
            <w:tcW w:w="9450" w:type="dxa"/>
            <w:gridSpan w:val="6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74E2D" w:rsidTr="00511E33">
        <w:tc>
          <w:tcPr>
            <w:tcW w:w="1600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1" w:type="dxa"/>
            <w:shd w:val="clear" w:color="auto" w:fill="D9D9D9" w:themeFill="background1" w:themeFillShade="D9"/>
          </w:tcPr>
          <w:p w:rsidR="00B74E2D" w:rsidRDefault="00B74E2D" w:rsidP="00511E3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4E2D" w:rsidTr="00511E33">
        <w:tc>
          <w:tcPr>
            <w:tcW w:w="1600" w:type="dxa"/>
          </w:tcPr>
          <w:p w:rsidR="00B74E2D" w:rsidRDefault="00B74E2D" w:rsidP="00511E3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:rsidR="00B74E2D" w:rsidRPr="00B74E2D" w:rsidRDefault="00B74E2D" w:rsidP="00511E33">
            <w:pPr>
              <w:pStyle w:val="MyTable"/>
            </w:pPr>
            <w:r>
              <w:t>Ma</w:t>
            </w:r>
            <w:r>
              <w:rPr>
                <w:lang w:val="vi-VN"/>
              </w:rPr>
              <w:t>Loai</w:t>
            </w:r>
          </w:p>
        </w:tc>
        <w:tc>
          <w:tcPr>
            <w:tcW w:w="1462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proofErr w:type="spellStart"/>
            <w:r>
              <w:t>i</w:t>
            </w:r>
            <w:proofErr w:type="spellEnd"/>
            <w:r>
              <w:rPr>
                <w:lang w:val="vi-VN"/>
              </w:rPr>
              <w:t>nt</w:t>
            </w:r>
          </w:p>
        </w:tc>
        <w:tc>
          <w:tcPr>
            <w:tcW w:w="1452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74E2D" w:rsidRDefault="00B74E2D" w:rsidP="00511E3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51" w:type="dxa"/>
          </w:tcPr>
          <w:p w:rsidR="00B74E2D" w:rsidRPr="00B74E2D" w:rsidRDefault="00B74E2D" w:rsidP="00B74E2D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74E2D" w:rsidTr="00511E33">
        <w:tc>
          <w:tcPr>
            <w:tcW w:w="1600" w:type="dxa"/>
          </w:tcPr>
          <w:p w:rsidR="00B74E2D" w:rsidRDefault="00B74E2D" w:rsidP="00511E3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TenLoaiKH</w:t>
            </w:r>
          </w:p>
        </w:tc>
        <w:tc>
          <w:tcPr>
            <w:tcW w:w="1462" w:type="dxa"/>
          </w:tcPr>
          <w:p w:rsidR="00B74E2D" w:rsidRPr="0077419A" w:rsidRDefault="00564BD5" w:rsidP="00511E33">
            <w:pPr>
              <w:pStyle w:val="MyTable"/>
              <w:rPr>
                <w:lang w:val="vi-VN"/>
              </w:rPr>
            </w:pPr>
            <w:r>
              <w:t>n</w:t>
            </w:r>
            <w:r w:rsidR="00B74E2D">
              <w:rPr>
                <w:lang w:val="vi-VN"/>
              </w:rPr>
              <w:t>varchar</w:t>
            </w:r>
          </w:p>
        </w:tc>
        <w:tc>
          <w:tcPr>
            <w:tcW w:w="1452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96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74E2D" w:rsidRPr="0077419A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loại khách hàng</w:t>
            </w:r>
          </w:p>
        </w:tc>
      </w:tr>
      <w:tr w:rsidR="00B74E2D" w:rsidRPr="00A21F48" w:rsidTr="00511E33">
        <w:tc>
          <w:tcPr>
            <w:tcW w:w="1600" w:type="dxa"/>
          </w:tcPr>
          <w:p w:rsidR="00B74E2D" w:rsidRPr="009F7242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89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462" w:type="dxa"/>
          </w:tcPr>
          <w:p w:rsidR="00B74E2D" w:rsidRPr="00E83734" w:rsidRDefault="00564BD5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B74E2D"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96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851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tạo loại khách hàng</w:t>
            </w:r>
          </w:p>
        </w:tc>
      </w:tr>
      <w:tr w:rsidR="00B74E2D" w:rsidRPr="00A21F48" w:rsidTr="00511E33">
        <w:tc>
          <w:tcPr>
            <w:tcW w:w="1600" w:type="dxa"/>
          </w:tcPr>
          <w:p w:rsidR="00B74E2D" w:rsidRPr="00E83734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89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62" w:type="dxa"/>
          </w:tcPr>
          <w:p w:rsidR="00B74E2D" w:rsidRDefault="00564BD5" w:rsidP="00511E33">
            <w:pPr>
              <w:pStyle w:val="MyTable"/>
              <w:rPr>
                <w:lang w:val="vi-VN"/>
              </w:rPr>
            </w:pPr>
            <w:r>
              <w:t>d</w:t>
            </w:r>
            <w:r w:rsidR="00B74E2D">
              <w:rPr>
                <w:lang w:val="vi-VN"/>
              </w:rPr>
              <w:t>atetime</w:t>
            </w:r>
          </w:p>
        </w:tc>
        <w:tc>
          <w:tcPr>
            <w:tcW w:w="1452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496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</w:p>
        </w:tc>
        <w:tc>
          <w:tcPr>
            <w:tcW w:w="1851" w:type="dxa"/>
          </w:tcPr>
          <w:p w:rsidR="00B74E2D" w:rsidRDefault="00B74E2D" w:rsidP="00511E3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loại khách hàng</w:t>
            </w:r>
          </w:p>
        </w:tc>
      </w:tr>
    </w:tbl>
    <w:p w:rsidR="002C360E" w:rsidRPr="00B74E2D" w:rsidRDefault="002C360E" w:rsidP="00064753">
      <w:pPr>
        <w:tabs>
          <w:tab w:val="left" w:pos="3428"/>
        </w:tabs>
      </w:pPr>
    </w:p>
    <w:sectPr w:rsidR="002C360E" w:rsidRPr="00B7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53"/>
    <w:rsid w:val="000619D8"/>
    <w:rsid w:val="00064753"/>
    <w:rsid w:val="00261BE8"/>
    <w:rsid w:val="002C360E"/>
    <w:rsid w:val="00373CF1"/>
    <w:rsid w:val="00474F2E"/>
    <w:rsid w:val="004E0C8F"/>
    <w:rsid w:val="00564BD5"/>
    <w:rsid w:val="007B026B"/>
    <w:rsid w:val="00833AD0"/>
    <w:rsid w:val="00905F75"/>
    <w:rsid w:val="009A50DD"/>
    <w:rsid w:val="00B74E2D"/>
    <w:rsid w:val="00C123B4"/>
    <w:rsid w:val="00E13FFE"/>
    <w:rsid w:val="00EC326D"/>
    <w:rsid w:val="00EE2462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753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064753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06475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EC326D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EC326D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753"/>
    <w:pPr>
      <w:spacing w:after="0" w:line="240" w:lineRule="auto"/>
      <w:ind w:left="360" w:hanging="36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064753"/>
    <w:pPr>
      <w:spacing w:before="120" w:after="12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06475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EC326D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EC326D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LAN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1F28C8C-816B-40EA-9153-E92D8B630E58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</Template>
  <TotalTime>36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HOANGLAN</dc:creator>
  <cp:lastModifiedBy>HOANGLAN</cp:lastModifiedBy>
  <cp:revision>16</cp:revision>
  <dcterms:created xsi:type="dcterms:W3CDTF">2017-10-26T13:56:00Z</dcterms:created>
  <dcterms:modified xsi:type="dcterms:W3CDTF">2017-10-26T14:47:00Z</dcterms:modified>
</cp:coreProperties>
</file>